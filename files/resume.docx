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11662E" w14:paraId="21DC434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0D921B1" w14:textId="33AA96FD" w:rsidR="00692703" w:rsidRPr="0011662E" w:rsidRDefault="00ED262F" w:rsidP="00913946">
            <w:pPr>
              <w:pStyle w:val="Title"/>
              <w:rPr>
                <w:rFonts w:asciiTheme="minorHAnsi" w:hAnsiTheme="minorHAnsi" w:cstheme="minorHAnsi"/>
              </w:rPr>
            </w:pPr>
            <w:r w:rsidRPr="0011662E">
              <w:rPr>
                <w:rFonts w:asciiTheme="minorHAnsi" w:hAnsiTheme="minorHAnsi" w:cstheme="minorHAnsi"/>
              </w:rPr>
              <w:t>Zachary</w:t>
            </w:r>
            <w:r w:rsidR="00692703" w:rsidRPr="0011662E">
              <w:rPr>
                <w:rFonts w:asciiTheme="minorHAnsi" w:hAnsiTheme="minorHAnsi" w:cstheme="minorHAnsi"/>
              </w:rPr>
              <w:t xml:space="preserve"> </w:t>
            </w:r>
            <w:r w:rsidRPr="0011662E">
              <w:rPr>
                <w:rStyle w:val="IntenseEmphasis"/>
                <w:rFonts w:asciiTheme="minorHAnsi" w:hAnsiTheme="minorHAnsi" w:cstheme="minorHAnsi"/>
              </w:rPr>
              <w:t>Boyle</w:t>
            </w:r>
          </w:p>
          <w:p w14:paraId="24EE3F3F" w14:textId="51CB6377" w:rsidR="00692703" w:rsidRPr="0011662E" w:rsidRDefault="00692703" w:rsidP="00913946">
            <w:pPr>
              <w:pStyle w:val="ContactInfo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 xml:space="preserve"> </w:t>
            </w:r>
            <w:r w:rsidR="00ED262F" w:rsidRPr="0011662E">
              <w:rPr>
                <w:rFonts w:cstheme="minorHAnsi"/>
              </w:rPr>
              <w:t>(805) 350 - 8275</w:t>
            </w:r>
          </w:p>
          <w:p w14:paraId="62FD135A" w14:textId="4817AF9E" w:rsidR="00692703" w:rsidRPr="0011662E" w:rsidRDefault="00ED262F" w:rsidP="00913946">
            <w:pPr>
              <w:pStyle w:val="ContactInfoEmphasis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>zackboyle@gmail.com</w:t>
            </w:r>
            <w:r w:rsidR="00692703" w:rsidRPr="0011662E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2000459528"/>
                <w:placeholder>
                  <w:docPart w:val="BB03B2FBED654BE89D26E9A3C4D54386"/>
                </w:placeholder>
                <w:temporary/>
                <w:showingPlcHdr/>
                <w15:appearance w15:val="hidden"/>
              </w:sdtPr>
              <w:sdtContent>
                <w:r w:rsidR="00692703" w:rsidRPr="0011662E">
                  <w:rPr>
                    <w:rFonts w:cstheme="minorHAnsi"/>
                  </w:rPr>
                  <w:t>·</w:t>
                </w:r>
              </w:sdtContent>
            </w:sdt>
            <w:r w:rsidRPr="0011662E">
              <w:rPr>
                <w:rFonts w:cstheme="minorHAnsi"/>
              </w:rPr>
              <w:t xml:space="preserve"> www.linkedin.com/in/zack-boyle</w:t>
            </w:r>
            <w:r w:rsidR="00973AE1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Divider dot:"/>
                <w:tag w:val="Divider dot:"/>
                <w:id w:val="774368132"/>
                <w:placeholder>
                  <w:docPart w:val="0FAAD1D9953144E88E6A6C9669F72A45"/>
                </w:placeholder>
                <w:temporary/>
                <w:showingPlcHdr/>
                <w15:appearance w15:val="hidden"/>
              </w:sdtPr>
              <w:sdtContent>
                <w:r w:rsidR="00973AE1" w:rsidRPr="0011662E">
                  <w:rPr>
                    <w:rFonts w:cstheme="minorHAnsi"/>
                  </w:rPr>
                  <w:t>·</w:t>
                </w:r>
              </w:sdtContent>
            </w:sdt>
            <w:r w:rsidR="00973AE1">
              <w:rPr>
                <w:rFonts w:cstheme="minorHAnsi"/>
              </w:rPr>
              <w:t xml:space="preserve"> </w:t>
            </w:r>
            <w:r w:rsidR="00973AE1" w:rsidRPr="00973AE1">
              <w:rPr>
                <w:rFonts w:cstheme="minorHAnsi"/>
              </w:rPr>
              <w:t>https://github.com/ZackBoyle</w:t>
            </w:r>
          </w:p>
        </w:tc>
      </w:tr>
      <w:tr w:rsidR="009571D8" w:rsidRPr="0011662E" w14:paraId="0F6F3725" w14:textId="77777777" w:rsidTr="00692703">
        <w:tc>
          <w:tcPr>
            <w:tcW w:w="9360" w:type="dxa"/>
            <w:tcMar>
              <w:top w:w="432" w:type="dxa"/>
            </w:tcMar>
          </w:tcPr>
          <w:p w14:paraId="1A0D6883" w14:textId="42805FD6" w:rsidR="001755A8" w:rsidRPr="0011662E" w:rsidRDefault="008C1D0D" w:rsidP="00913946">
            <w:pPr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Junior</w:t>
            </w:r>
            <w:r w:rsidR="00ED262F" w:rsidRPr="0011662E">
              <w:rPr>
                <w:rFonts w:cstheme="minorHAnsi"/>
              </w:rPr>
              <w:t xml:space="preserve"> </w:t>
            </w:r>
            <w:r w:rsidR="00ED262F" w:rsidRPr="00EB7DBF">
              <w:rPr>
                <w:rFonts w:cstheme="minorHAnsi"/>
                <w:b/>
                <w:bCs/>
              </w:rPr>
              <w:t>Electrical and Computer Engineering</w:t>
            </w:r>
            <w:r w:rsidR="00ED262F" w:rsidRPr="0011662E">
              <w:rPr>
                <w:rFonts w:cstheme="minorHAnsi"/>
              </w:rPr>
              <w:t xml:space="preserve"> student at Santa Clara University. </w:t>
            </w:r>
            <w:r w:rsidR="00B446BA">
              <w:rPr>
                <w:rFonts w:cstheme="minorHAnsi"/>
              </w:rPr>
              <w:t>Most e</w:t>
            </w:r>
            <w:r w:rsidR="00ED262F" w:rsidRPr="0011662E">
              <w:rPr>
                <w:rFonts w:cstheme="minorHAnsi"/>
              </w:rPr>
              <w:t xml:space="preserve">xperienced in </w:t>
            </w:r>
            <w:r w:rsidR="00D72771">
              <w:rPr>
                <w:rFonts w:cstheme="minorHAnsi"/>
              </w:rPr>
              <w:t>electronic</w:t>
            </w:r>
            <w:r w:rsidR="00ED262F" w:rsidRPr="0011662E">
              <w:rPr>
                <w:rFonts w:cstheme="minorHAnsi"/>
              </w:rPr>
              <w:t xml:space="preserve"> hardware</w:t>
            </w:r>
            <w:r w:rsidR="009D567F">
              <w:rPr>
                <w:rFonts w:cstheme="minorHAnsi"/>
              </w:rPr>
              <w:t xml:space="preserve"> design</w:t>
            </w:r>
            <w:r w:rsidR="00ED262F" w:rsidRPr="0011662E">
              <w:rPr>
                <w:rFonts w:cstheme="minorHAnsi"/>
              </w:rPr>
              <w:t xml:space="preserve"> </w:t>
            </w:r>
            <w:r w:rsidR="00B073EA">
              <w:rPr>
                <w:rFonts w:cstheme="minorHAnsi"/>
              </w:rPr>
              <w:t xml:space="preserve">and </w:t>
            </w:r>
            <w:r w:rsidR="00ED262F" w:rsidRPr="0011662E">
              <w:rPr>
                <w:rFonts w:cstheme="minorHAnsi"/>
              </w:rPr>
              <w:t xml:space="preserve">the C language family. </w:t>
            </w:r>
            <w:r w:rsidR="002B5A18">
              <w:rPr>
                <w:rFonts w:cstheme="minorHAnsi"/>
              </w:rPr>
              <w:t xml:space="preserve">Has </w:t>
            </w:r>
            <w:r w:rsidR="007301B8">
              <w:rPr>
                <w:rFonts w:cstheme="minorHAnsi"/>
              </w:rPr>
              <w:t>experience</w:t>
            </w:r>
            <w:r w:rsidR="002B5A18">
              <w:rPr>
                <w:rFonts w:cstheme="minorHAnsi"/>
              </w:rPr>
              <w:t xml:space="preserve"> </w:t>
            </w:r>
            <w:r w:rsidR="008F0EE2">
              <w:rPr>
                <w:rFonts w:cstheme="minorHAnsi"/>
              </w:rPr>
              <w:t>in both</w:t>
            </w:r>
            <w:r w:rsidR="00DB6354">
              <w:rPr>
                <w:rFonts w:cstheme="minorHAnsi"/>
              </w:rPr>
              <w:t xml:space="preserve"> the corporate sphere and the academic research </w:t>
            </w:r>
            <w:r w:rsidR="00F83B96">
              <w:rPr>
                <w:rFonts w:cstheme="minorHAnsi"/>
              </w:rPr>
              <w:t>world</w:t>
            </w:r>
            <w:r w:rsidR="00DB6354">
              <w:rPr>
                <w:rFonts w:cstheme="minorHAnsi"/>
              </w:rPr>
              <w:t xml:space="preserve">. </w:t>
            </w:r>
            <w:r w:rsidR="00ED262F" w:rsidRPr="0011662E">
              <w:rPr>
                <w:rFonts w:cstheme="minorHAnsi"/>
              </w:rPr>
              <w:t xml:space="preserve">Interested in </w:t>
            </w:r>
            <w:r>
              <w:rPr>
                <w:rFonts w:cstheme="minorHAnsi"/>
              </w:rPr>
              <w:t>h</w:t>
            </w:r>
            <w:r w:rsidR="00ED262F" w:rsidRPr="0011662E">
              <w:rPr>
                <w:rFonts w:cstheme="minorHAnsi"/>
              </w:rPr>
              <w:t>ardware</w:t>
            </w:r>
            <w:r w:rsidR="00383A93">
              <w:rPr>
                <w:rFonts w:cstheme="minorHAnsi"/>
              </w:rPr>
              <w:t>/</w:t>
            </w:r>
            <w:r>
              <w:rPr>
                <w:rFonts w:cstheme="minorHAnsi"/>
              </w:rPr>
              <w:t>software</w:t>
            </w:r>
            <w:r w:rsidR="00ED262F" w:rsidRPr="0011662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co-</w:t>
            </w:r>
            <w:r w:rsidR="00ED262F" w:rsidRPr="0011662E">
              <w:rPr>
                <w:rFonts w:cstheme="minorHAnsi"/>
              </w:rPr>
              <w:t>design</w:t>
            </w:r>
            <w:r w:rsidR="00804EE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hardware acceleration</w:t>
            </w:r>
            <w:r w:rsidR="00804EEB">
              <w:rPr>
                <w:rFonts w:cstheme="minorHAnsi"/>
              </w:rPr>
              <w:t>, and general hardware design</w:t>
            </w:r>
            <w:r w:rsidR="00ED262F" w:rsidRPr="0011662E">
              <w:rPr>
                <w:rFonts w:cstheme="minorHAnsi"/>
              </w:rPr>
              <w:t>.</w:t>
            </w:r>
          </w:p>
        </w:tc>
      </w:tr>
    </w:tbl>
    <w:p w14:paraId="38A339D8" w14:textId="77777777" w:rsidR="004E01EB" w:rsidRPr="0011662E" w:rsidRDefault="00000000" w:rsidP="004E01EB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8C32FF54F2F844B6A1179ECD3956652E"/>
          </w:placeholder>
          <w:temporary/>
          <w:showingPlcHdr/>
          <w15:appearance w15:val="hidden"/>
        </w:sdtPr>
        <w:sdtContent>
          <w:r w:rsidR="004E01EB" w:rsidRPr="0011662E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11662E" w14:paraId="3E234D2F" w14:textId="77777777" w:rsidTr="00D66A52">
        <w:tc>
          <w:tcPr>
            <w:tcW w:w="9355" w:type="dxa"/>
          </w:tcPr>
          <w:p w14:paraId="68EEDE2C" w14:textId="78CF766A" w:rsidR="001D0BF1" w:rsidRPr="0011662E" w:rsidRDefault="00ED262F" w:rsidP="001D0BF1">
            <w:pPr>
              <w:pStyle w:val="Heading3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>JuL 2022</w:t>
            </w:r>
            <w:r w:rsidR="001D0BF1" w:rsidRPr="0011662E">
              <w:rPr>
                <w:rFonts w:cstheme="minorHAnsi"/>
              </w:rPr>
              <w:t xml:space="preserve"> – </w:t>
            </w:r>
            <w:r w:rsidRPr="0011662E">
              <w:rPr>
                <w:rFonts w:cstheme="minorHAnsi"/>
              </w:rPr>
              <w:t>Sep 2022</w:t>
            </w:r>
          </w:p>
          <w:p w14:paraId="2ECE1B7F" w14:textId="780F979D" w:rsidR="001D0BF1" w:rsidRPr="0011662E" w:rsidRDefault="00ED262F" w:rsidP="001D0BF1">
            <w:pPr>
              <w:pStyle w:val="Heading2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 xml:space="preserve">Software </w:t>
            </w:r>
            <w:r w:rsidR="0011662E">
              <w:rPr>
                <w:rFonts w:cstheme="minorHAnsi"/>
              </w:rPr>
              <w:t xml:space="preserve">Engineer </w:t>
            </w:r>
            <w:r w:rsidRPr="0011662E">
              <w:rPr>
                <w:rFonts w:cstheme="minorHAnsi"/>
              </w:rPr>
              <w:t>Intern</w:t>
            </w:r>
            <w:r w:rsidR="00EB7DBF">
              <w:rPr>
                <w:rFonts w:cstheme="minorHAnsi"/>
              </w:rPr>
              <w:t>:</w:t>
            </w:r>
            <w:r w:rsidR="001D0BF1" w:rsidRPr="0011662E">
              <w:rPr>
                <w:rFonts w:cstheme="minorHAnsi"/>
              </w:rPr>
              <w:t xml:space="preserve"> </w:t>
            </w:r>
            <w:r w:rsidRPr="0011662E">
              <w:rPr>
                <w:rStyle w:val="SubtleReference"/>
                <w:rFonts w:cstheme="minorHAnsi"/>
              </w:rPr>
              <w:t>Raytheon Technologies</w:t>
            </w:r>
            <w:r w:rsidR="00EB7DBF">
              <w:rPr>
                <w:rStyle w:val="SubtleReference"/>
                <w:rFonts w:cstheme="minorHAnsi"/>
              </w:rPr>
              <w:t xml:space="preserve">, </w:t>
            </w:r>
            <w:r w:rsidR="008A670B">
              <w:rPr>
                <w:rStyle w:val="SubtleReference"/>
                <w:rFonts w:cstheme="minorHAnsi"/>
              </w:rPr>
              <w:t>Goleta</w:t>
            </w:r>
            <w:r w:rsidR="00EB7DBF">
              <w:rPr>
                <w:rStyle w:val="SubtleReference"/>
                <w:rFonts w:cstheme="minorHAnsi"/>
              </w:rPr>
              <w:t>, c</w:t>
            </w:r>
            <w:r w:rsidR="008A670B">
              <w:rPr>
                <w:rStyle w:val="SubtleReference"/>
                <w:rFonts w:cstheme="minorHAnsi"/>
              </w:rPr>
              <w:t>A</w:t>
            </w:r>
          </w:p>
          <w:p w14:paraId="3401A4FD" w14:textId="68694033" w:rsidR="001E3120" w:rsidRPr="00EA7E0E" w:rsidRDefault="00ED262F" w:rsidP="001D0BF1">
            <w:pPr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 xml:space="preserve">Developed </w:t>
            </w:r>
            <w:r w:rsidR="00FA03F6">
              <w:rPr>
                <w:rFonts w:cstheme="minorHAnsi"/>
                <w:sz w:val="20"/>
                <w:szCs w:val="20"/>
              </w:rPr>
              <w:t>modification/port of in-house</w:t>
            </w:r>
            <w:r w:rsidRPr="00EA7E0E">
              <w:rPr>
                <w:rFonts w:cstheme="minorHAnsi"/>
                <w:sz w:val="20"/>
                <w:szCs w:val="20"/>
              </w:rPr>
              <w:t xml:space="preserve"> SimView technology. </w:t>
            </w:r>
            <w:r w:rsidR="00055240" w:rsidRPr="00EA7E0E">
              <w:rPr>
                <w:rFonts w:cstheme="minorHAnsi"/>
                <w:sz w:val="20"/>
                <w:szCs w:val="20"/>
              </w:rPr>
              <w:t xml:space="preserve">Transitioned the </w:t>
            </w:r>
            <w:r w:rsidRPr="00EA7E0E">
              <w:rPr>
                <w:rFonts w:cstheme="minorHAnsi"/>
                <w:sz w:val="20"/>
                <w:szCs w:val="20"/>
              </w:rPr>
              <w:t xml:space="preserve">program from a single-machine application to one which </w:t>
            </w:r>
            <w:r w:rsidR="00055240" w:rsidRPr="00EA7E0E">
              <w:rPr>
                <w:rFonts w:cstheme="minorHAnsi"/>
                <w:sz w:val="20"/>
                <w:szCs w:val="20"/>
              </w:rPr>
              <w:t>operates over a network of many computers</w:t>
            </w:r>
            <w:r w:rsidR="0018385B">
              <w:rPr>
                <w:rFonts w:cstheme="minorHAnsi"/>
                <w:sz w:val="20"/>
                <w:szCs w:val="20"/>
              </w:rPr>
              <w:t xml:space="preserve"> and displays the simulation on a dummy terminal</w:t>
            </w:r>
            <w:r w:rsidRPr="00EA7E0E">
              <w:rPr>
                <w:rFonts w:cstheme="minorHAnsi"/>
                <w:sz w:val="20"/>
                <w:szCs w:val="20"/>
              </w:rPr>
              <w:t xml:space="preserve">. Done using ASP.net framework </w:t>
            </w:r>
            <w:r w:rsidR="00785F7A" w:rsidRPr="00EA7E0E">
              <w:rPr>
                <w:rFonts w:cstheme="minorHAnsi"/>
                <w:sz w:val="20"/>
                <w:szCs w:val="20"/>
              </w:rPr>
              <w:t xml:space="preserve">in C# </w:t>
            </w:r>
            <w:r w:rsidRPr="00EA7E0E">
              <w:rPr>
                <w:rFonts w:cstheme="minorHAnsi"/>
                <w:sz w:val="20"/>
                <w:szCs w:val="20"/>
              </w:rPr>
              <w:t>via gRPC and Google protobuf.</w:t>
            </w:r>
          </w:p>
        </w:tc>
      </w:tr>
      <w:tr w:rsidR="00F61DF9" w:rsidRPr="0011662E" w14:paraId="44E6936B" w14:textId="77777777" w:rsidTr="00F61DF9">
        <w:tc>
          <w:tcPr>
            <w:tcW w:w="9355" w:type="dxa"/>
            <w:tcMar>
              <w:top w:w="216" w:type="dxa"/>
            </w:tcMar>
          </w:tcPr>
          <w:p w14:paraId="6B54E4A8" w14:textId="65F88984" w:rsidR="00F61DF9" w:rsidRPr="0011662E" w:rsidRDefault="00ED262F" w:rsidP="00F61DF9">
            <w:pPr>
              <w:pStyle w:val="Heading3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>MAr 2023</w:t>
            </w:r>
            <w:r w:rsidR="00F61DF9" w:rsidRPr="0011662E">
              <w:rPr>
                <w:rFonts w:cstheme="minorHAnsi"/>
              </w:rPr>
              <w:t xml:space="preserve"> – </w:t>
            </w:r>
            <w:r w:rsidRPr="0011662E">
              <w:rPr>
                <w:rFonts w:cstheme="minorHAnsi"/>
              </w:rPr>
              <w:t>PResent</w:t>
            </w:r>
          </w:p>
          <w:p w14:paraId="32D4E00B" w14:textId="5F695FFC" w:rsidR="00F61DF9" w:rsidRPr="0011662E" w:rsidRDefault="00ED262F" w:rsidP="00F61DF9">
            <w:pPr>
              <w:pStyle w:val="Heading2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>Research Assistant</w:t>
            </w:r>
            <w:r w:rsidR="00EB7DBF">
              <w:rPr>
                <w:rFonts w:cstheme="minorHAnsi"/>
              </w:rPr>
              <w:t>:</w:t>
            </w:r>
            <w:r w:rsidR="00F61DF9" w:rsidRPr="0011662E">
              <w:rPr>
                <w:rFonts w:cstheme="minorHAnsi"/>
              </w:rPr>
              <w:t xml:space="preserve"> </w:t>
            </w:r>
            <w:r w:rsidRPr="0011662E">
              <w:rPr>
                <w:rStyle w:val="SubtleReference"/>
                <w:rFonts w:cstheme="minorHAnsi"/>
              </w:rPr>
              <w:t>Santa Clara University</w:t>
            </w:r>
            <w:r w:rsidR="00EB7DBF">
              <w:rPr>
                <w:rStyle w:val="SubtleReference"/>
                <w:rFonts w:cstheme="minorHAnsi"/>
              </w:rPr>
              <w:t>, Santa clara, ca</w:t>
            </w:r>
          </w:p>
          <w:p w14:paraId="2BA3C5C3" w14:textId="4BF5B26E" w:rsidR="00F61DF9" w:rsidRPr="00EA7E0E" w:rsidRDefault="00ED262F" w:rsidP="00F61DF9">
            <w:pPr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  <w:shd w:val="clear" w:color="auto" w:fill="FFFFFF"/>
              </w:rPr>
              <w:t>Research assistant under Professor H. Yang in the Electrical Engineering department. Project title “Investigating Efficient Hardware/Software Codesign Techniques for Natural Language Processing and Large Language Models”.</w:t>
            </w:r>
            <w:r w:rsidR="0011662E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BD36DA">
              <w:rPr>
                <w:rFonts w:cstheme="minorHAnsi"/>
                <w:sz w:val="20"/>
                <w:szCs w:val="20"/>
                <w:shd w:val="clear" w:color="auto" w:fill="FFFFFF"/>
              </w:rPr>
              <w:t>Investigated</w:t>
            </w:r>
            <w:r w:rsidR="0011662E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effective hardware acceleration methods for Transformer-based neural networks </w:t>
            </w:r>
            <w:r w:rsidR="008C1D0D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using </w:t>
            </w:r>
            <w:r w:rsidR="003F10D3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Xilinx </w:t>
            </w:r>
            <w:r w:rsidR="008C1D0D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>FPGAs</w:t>
            </w:r>
            <w:r w:rsidR="0011662E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8C1D0D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>and</w:t>
            </w:r>
            <w:r w:rsidR="0011662E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8C1D0D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>N</w:t>
            </w:r>
            <w:r w:rsidR="0011662E" w:rsidRPr="00EA7E0E">
              <w:rPr>
                <w:rFonts w:cstheme="minorHAnsi"/>
                <w:sz w:val="20"/>
                <w:szCs w:val="20"/>
                <w:shd w:val="clear" w:color="auto" w:fill="FFFFFF"/>
              </w:rPr>
              <w:t>VIDIA NVDLA technology.</w:t>
            </w:r>
          </w:p>
        </w:tc>
      </w:tr>
    </w:tbl>
    <w:sdt>
      <w:sdtPr>
        <w:rPr>
          <w:rFonts w:asciiTheme="minorHAnsi" w:hAnsiTheme="minorHAnsi" w:cstheme="minorHAnsi"/>
        </w:rPr>
        <w:alias w:val="Education:"/>
        <w:tag w:val="Education:"/>
        <w:id w:val="-1908763273"/>
        <w:placeholder>
          <w:docPart w:val="0A51848AF18E49CABB383B65F4DAE804"/>
        </w:placeholder>
        <w:temporary/>
        <w:showingPlcHdr/>
        <w15:appearance w15:val="hidden"/>
      </w:sdtPr>
      <w:sdtContent>
        <w:p w14:paraId="5CB257F2" w14:textId="77777777" w:rsidR="00DA59AA" w:rsidRPr="0011662E" w:rsidRDefault="00DA59AA" w:rsidP="0097790C">
          <w:pPr>
            <w:pStyle w:val="Heading1"/>
            <w:rPr>
              <w:rFonts w:asciiTheme="minorHAnsi" w:hAnsiTheme="minorHAnsi" w:cstheme="minorHAnsi"/>
            </w:rPr>
          </w:pPr>
          <w:r w:rsidRPr="0011662E">
            <w:rPr>
              <w:rFonts w:asciiTheme="minorHAnsi" w:hAnsiTheme="minorHAnsi" w:cstheme="minorHAnsi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11662E" w14:paraId="16AA8E65" w14:textId="77777777" w:rsidTr="00ED262F">
        <w:trPr>
          <w:trHeight w:val="886"/>
        </w:trPr>
        <w:tc>
          <w:tcPr>
            <w:tcW w:w="9376" w:type="dxa"/>
          </w:tcPr>
          <w:p w14:paraId="40E4C438" w14:textId="01720FE0" w:rsidR="001D0BF1" w:rsidRPr="0011662E" w:rsidRDefault="00ED262F" w:rsidP="001D0BF1">
            <w:pPr>
              <w:pStyle w:val="Heading3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>Graduating 2025</w:t>
            </w:r>
          </w:p>
          <w:p w14:paraId="23486200" w14:textId="73AB674E" w:rsidR="001D0BF1" w:rsidRPr="0011662E" w:rsidRDefault="00ED262F" w:rsidP="001D0BF1">
            <w:pPr>
              <w:pStyle w:val="Heading2"/>
              <w:contextualSpacing w:val="0"/>
              <w:rPr>
                <w:rFonts w:cstheme="minorHAnsi"/>
              </w:rPr>
            </w:pPr>
            <w:r w:rsidRPr="0011662E">
              <w:rPr>
                <w:rFonts w:cstheme="minorHAnsi"/>
              </w:rPr>
              <w:t>Electrical and computer engineering</w:t>
            </w:r>
            <w:r w:rsidR="001D0BF1" w:rsidRPr="0011662E">
              <w:rPr>
                <w:rFonts w:cstheme="minorHAnsi"/>
              </w:rPr>
              <w:t xml:space="preserve">, </w:t>
            </w:r>
            <w:r w:rsidRPr="0011662E">
              <w:rPr>
                <w:rStyle w:val="SubtleReference"/>
                <w:rFonts w:cstheme="minorHAnsi"/>
              </w:rPr>
              <w:t>Santa Clara university</w:t>
            </w:r>
          </w:p>
          <w:p w14:paraId="2AE462AF" w14:textId="22A8F834" w:rsidR="007538DC" w:rsidRPr="00EA7E0E" w:rsidRDefault="00ED262F" w:rsidP="007538DC">
            <w:pPr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Current Cumulative GPA: 3.5</w:t>
            </w:r>
            <w:r w:rsidR="00F125CB">
              <w:rPr>
                <w:rFonts w:cstheme="minorHAnsi"/>
                <w:sz w:val="20"/>
                <w:szCs w:val="20"/>
              </w:rPr>
              <w:t>65</w:t>
            </w:r>
            <w:r w:rsidRPr="00EA7E0E">
              <w:rPr>
                <w:rFonts w:cstheme="minorHAnsi"/>
                <w:sz w:val="20"/>
                <w:szCs w:val="20"/>
              </w:rPr>
              <w:t xml:space="preserve">, Major GPA: 3.606. </w:t>
            </w:r>
          </w:p>
        </w:tc>
      </w:tr>
      <w:tr w:rsidR="00F61DF9" w:rsidRPr="0011662E" w14:paraId="67953D78" w14:textId="77777777" w:rsidTr="00ED262F">
        <w:trPr>
          <w:trHeight w:val="199"/>
        </w:trPr>
        <w:tc>
          <w:tcPr>
            <w:tcW w:w="9376" w:type="dxa"/>
            <w:tcMar>
              <w:top w:w="216" w:type="dxa"/>
            </w:tcMar>
          </w:tcPr>
          <w:p w14:paraId="2FF1BABA" w14:textId="16D9F41B" w:rsidR="00F61DF9" w:rsidRPr="0011662E" w:rsidRDefault="00F61DF9" w:rsidP="00ED262F">
            <w:pPr>
              <w:pStyle w:val="Heading3"/>
              <w:contextualSpacing w:val="0"/>
              <w:rPr>
                <w:rFonts w:cstheme="minorHAnsi"/>
              </w:rPr>
            </w:pPr>
          </w:p>
        </w:tc>
      </w:tr>
    </w:tbl>
    <w:p w14:paraId="636424DF" w14:textId="5C379901" w:rsidR="00486277" w:rsidRPr="0011662E" w:rsidRDefault="008C1D0D" w:rsidP="0048627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RELEVANT </w:t>
      </w:r>
      <w:sdt>
        <w:sdtPr>
          <w:rPr>
            <w:rFonts w:asciiTheme="minorHAnsi" w:hAnsiTheme="minorHAnsi" w:cstheme="minorHAnsi"/>
          </w:rPr>
          <w:alias w:val="Skills:"/>
          <w:tag w:val="Skills:"/>
          <w:id w:val="-1392877668"/>
          <w:placeholder>
            <w:docPart w:val="BDF127AC1E8E42FA813355550D2AC226"/>
          </w:placeholder>
          <w:temporary/>
          <w:showingPlcHdr/>
          <w15:appearance w15:val="hidden"/>
        </w:sdtPr>
        <w:sdtContent>
          <w:r w:rsidR="00486277" w:rsidRPr="0011662E">
            <w:rPr>
              <w:rFonts w:asciiTheme="minorHAnsi" w:hAnsiTheme="minorHAnsi" w:cstheme="minorHAnsi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11662E" w14:paraId="67912052" w14:textId="77777777" w:rsidTr="00D9013D">
        <w:trPr>
          <w:trHeight w:val="769"/>
        </w:trPr>
        <w:tc>
          <w:tcPr>
            <w:tcW w:w="4675" w:type="dxa"/>
          </w:tcPr>
          <w:p w14:paraId="13E757A8" w14:textId="79ECBB6A" w:rsidR="001E3120" w:rsidRPr="00EA7E0E" w:rsidRDefault="00ED262F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C, C++, C#</w:t>
            </w:r>
          </w:p>
          <w:p w14:paraId="27F0E4C6" w14:textId="7CA48DFC" w:rsidR="001F4E6D" w:rsidRPr="00EA7E0E" w:rsidRDefault="00ED262F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 xml:space="preserve">GitHub </w:t>
            </w:r>
            <w:r w:rsidR="003B425C">
              <w:rPr>
                <w:rFonts w:cstheme="minorHAnsi"/>
                <w:sz w:val="20"/>
                <w:szCs w:val="20"/>
              </w:rPr>
              <w:t>and</w:t>
            </w:r>
            <w:r w:rsidRPr="00EA7E0E">
              <w:rPr>
                <w:rFonts w:cstheme="minorHAnsi"/>
                <w:sz w:val="20"/>
                <w:szCs w:val="20"/>
              </w:rPr>
              <w:t xml:space="preserve"> Agile Methodologies</w:t>
            </w:r>
          </w:p>
          <w:p w14:paraId="6957BBFA" w14:textId="41AECD1D" w:rsidR="00D9013D" w:rsidRPr="00EA7E0E" w:rsidRDefault="00D9013D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Linux</w:t>
            </w:r>
            <w:r w:rsidR="008C1D0D" w:rsidRPr="00EA7E0E">
              <w:rPr>
                <w:rFonts w:cstheme="minorHAnsi"/>
                <w:sz w:val="20"/>
                <w:szCs w:val="20"/>
              </w:rPr>
              <w:t xml:space="preserve"> </w:t>
            </w:r>
            <w:r w:rsidR="003B425C">
              <w:rPr>
                <w:rFonts w:cstheme="minorHAnsi"/>
                <w:sz w:val="20"/>
                <w:szCs w:val="20"/>
              </w:rPr>
              <w:t>and</w:t>
            </w:r>
            <w:r w:rsidR="008C1D0D" w:rsidRPr="00EA7E0E">
              <w:rPr>
                <w:rFonts w:cstheme="minorHAnsi"/>
                <w:sz w:val="20"/>
                <w:szCs w:val="20"/>
              </w:rPr>
              <w:t xml:space="preserve"> Shell Scripting</w:t>
            </w:r>
          </w:p>
          <w:p w14:paraId="2D1A76F0" w14:textId="618F200E" w:rsidR="0015170B" w:rsidRPr="00EA7E0E" w:rsidRDefault="0015170B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Windows</w:t>
            </w:r>
          </w:p>
        </w:tc>
        <w:tc>
          <w:tcPr>
            <w:tcW w:w="4675" w:type="dxa"/>
            <w:tcMar>
              <w:left w:w="360" w:type="dxa"/>
            </w:tcMar>
          </w:tcPr>
          <w:p w14:paraId="6B51A3C9" w14:textId="1E1A3B01" w:rsidR="003A0632" w:rsidRPr="00EA7E0E" w:rsidRDefault="00F44A32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 xml:space="preserve">ivado </w:t>
            </w:r>
            <w:r w:rsidR="007218E1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Xilinx FPGA Design Flow</w:t>
            </w:r>
          </w:p>
          <w:p w14:paraId="3605449D" w14:textId="5D66958D" w:rsidR="001E3120" w:rsidRPr="00EA7E0E" w:rsidRDefault="00D9013D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MATLAB</w:t>
            </w:r>
          </w:p>
          <w:p w14:paraId="7B1EE6F4" w14:textId="77777777" w:rsidR="001E3120" w:rsidRPr="00EA7E0E" w:rsidRDefault="00D9013D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Verilog</w:t>
            </w:r>
          </w:p>
          <w:p w14:paraId="032618C6" w14:textId="3963FA62" w:rsidR="0015170B" w:rsidRPr="00EA7E0E" w:rsidRDefault="0015170B" w:rsidP="006E1507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Python</w:t>
            </w:r>
            <w:r w:rsidR="0093134C">
              <w:rPr>
                <w:rFonts w:cstheme="minorHAnsi"/>
                <w:sz w:val="20"/>
                <w:szCs w:val="20"/>
              </w:rPr>
              <w:t>, TensorFlow</w:t>
            </w:r>
            <w:r w:rsidR="007218E1">
              <w:rPr>
                <w:rFonts w:cstheme="minorHAnsi"/>
                <w:sz w:val="20"/>
                <w:szCs w:val="20"/>
              </w:rPr>
              <w:t>,</w:t>
            </w:r>
            <w:r w:rsidR="0093134C">
              <w:rPr>
                <w:rFonts w:cstheme="minorHAnsi"/>
                <w:sz w:val="20"/>
                <w:szCs w:val="20"/>
              </w:rPr>
              <w:t xml:space="preserve"> </w:t>
            </w:r>
            <w:r w:rsidR="007218E1">
              <w:rPr>
                <w:rFonts w:cstheme="minorHAnsi"/>
                <w:sz w:val="20"/>
                <w:szCs w:val="20"/>
              </w:rPr>
              <w:t>and</w:t>
            </w:r>
            <w:r w:rsidR="0093134C">
              <w:rPr>
                <w:rFonts w:cstheme="minorHAnsi"/>
                <w:sz w:val="20"/>
                <w:szCs w:val="20"/>
              </w:rPr>
              <w:t xml:space="preserve"> Keras</w:t>
            </w:r>
          </w:p>
        </w:tc>
      </w:tr>
    </w:tbl>
    <w:p w14:paraId="4591D311" w14:textId="35BF1379" w:rsidR="00AD782D" w:rsidRPr="0011662E" w:rsidRDefault="008C1D0D" w:rsidP="0062312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HOBBIES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C1D0D" w:rsidRPr="0011662E" w14:paraId="33DBF84D" w14:textId="77777777" w:rsidTr="00114600">
        <w:trPr>
          <w:trHeight w:val="769"/>
        </w:trPr>
        <w:tc>
          <w:tcPr>
            <w:tcW w:w="4675" w:type="dxa"/>
          </w:tcPr>
          <w:p w14:paraId="3139E154" w14:textId="2B58C218" w:rsidR="008C1D0D" w:rsidRPr="00EA7E0E" w:rsidRDefault="008C1D0D" w:rsidP="00114600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Music – Bass Guitar</w:t>
            </w:r>
          </w:p>
          <w:p w14:paraId="14861C80" w14:textId="207FA1B7" w:rsidR="008C1D0D" w:rsidRPr="00EA7E0E" w:rsidRDefault="008C1D0D" w:rsidP="00114600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Hiking</w:t>
            </w:r>
          </w:p>
          <w:p w14:paraId="78000AD3" w14:textId="76034F38" w:rsidR="008C1D0D" w:rsidRPr="00EA7E0E" w:rsidRDefault="008C1D0D" w:rsidP="00114600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Basketball</w:t>
            </w:r>
          </w:p>
        </w:tc>
        <w:tc>
          <w:tcPr>
            <w:tcW w:w="4675" w:type="dxa"/>
            <w:tcMar>
              <w:left w:w="360" w:type="dxa"/>
            </w:tcMar>
          </w:tcPr>
          <w:p w14:paraId="34AC46ED" w14:textId="3585D7B7" w:rsidR="008C1D0D" w:rsidRPr="00EA7E0E" w:rsidRDefault="008C1D0D" w:rsidP="00114600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Board Games</w:t>
            </w:r>
          </w:p>
          <w:p w14:paraId="5029B8C1" w14:textId="28B36CB6" w:rsidR="008C1D0D" w:rsidRPr="00EA7E0E" w:rsidRDefault="008C1D0D" w:rsidP="00114600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Classical Literature</w:t>
            </w:r>
          </w:p>
          <w:p w14:paraId="6BA1A8F7" w14:textId="3AD3F288" w:rsidR="008C1D0D" w:rsidRPr="00EA7E0E" w:rsidRDefault="008C1D0D" w:rsidP="00114600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EA7E0E">
              <w:rPr>
                <w:rFonts w:cstheme="minorHAnsi"/>
                <w:sz w:val="20"/>
                <w:szCs w:val="20"/>
              </w:rPr>
              <w:t>History</w:t>
            </w:r>
          </w:p>
        </w:tc>
      </w:tr>
    </w:tbl>
    <w:p w14:paraId="5909BDFD" w14:textId="77777777" w:rsidR="0011662E" w:rsidRPr="0011662E" w:rsidRDefault="0011662E" w:rsidP="009707C4">
      <w:pPr>
        <w:pStyle w:val="ListBullet"/>
        <w:numPr>
          <w:ilvl w:val="0"/>
          <w:numId w:val="0"/>
        </w:numPr>
        <w:rPr>
          <w:rFonts w:cstheme="minorHAnsi"/>
        </w:rPr>
      </w:pPr>
    </w:p>
    <w:sectPr w:rsidR="0011662E" w:rsidRPr="0011662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88D6" w14:textId="77777777" w:rsidR="004E6902" w:rsidRDefault="004E6902" w:rsidP="0068194B">
      <w:r>
        <w:separator/>
      </w:r>
    </w:p>
    <w:p w14:paraId="060C3CBB" w14:textId="77777777" w:rsidR="004E6902" w:rsidRDefault="004E6902"/>
    <w:p w14:paraId="1E82943F" w14:textId="77777777" w:rsidR="004E6902" w:rsidRDefault="004E6902"/>
  </w:endnote>
  <w:endnote w:type="continuationSeparator" w:id="0">
    <w:p w14:paraId="079AB7AC" w14:textId="77777777" w:rsidR="004E6902" w:rsidRDefault="004E6902" w:rsidP="0068194B">
      <w:r>
        <w:continuationSeparator/>
      </w:r>
    </w:p>
    <w:p w14:paraId="5584E6CC" w14:textId="77777777" w:rsidR="004E6902" w:rsidRDefault="004E6902"/>
    <w:p w14:paraId="66970B7B" w14:textId="77777777" w:rsidR="004E6902" w:rsidRDefault="004E69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3BBD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53DE2" w14:textId="77777777" w:rsidR="004E6902" w:rsidRDefault="004E6902" w:rsidP="0068194B">
      <w:r>
        <w:separator/>
      </w:r>
    </w:p>
    <w:p w14:paraId="7233DC4B" w14:textId="77777777" w:rsidR="004E6902" w:rsidRDefault="004E6902"/>
    <w:p w14:paraId="4A97173E" w14:textId="77777777" w:rsidR="004E6902" w:rsidRDefault="004E6902"/>
  </w:footnote>
  <w:footnote w:type="continuationSeparator" w:id="0">
    <w:p w14:paraId="7F147BBB" w14:textId="77777777" w:rsidR="004E6902" w:rsidRDefault="004E6902" w:rsidP="0068194B">
      <w:r>
        <w:continuationSeparator/>
      </w:r>
    </w:p>
    <w:p w14:paraId="4FDBC193" w14:textId="77777777" w:rsidR="004E6902" w:rsidRDefault="004E6902"/>
    <w:p w14:paraId="3C9DFBFE" w14:textId="77777777" w:rsidR="004E6902" w:rsidRDefault="004E69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583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36B460" wp14:editId="23B2AE2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6908E8D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948423">
    <w:abstractNumId w:val="9"/>
  </w:num>
  <w:num w:numId="2" w16cid:durableId="1926378038">
    <w:abstractNumId w:val="8"/>
  </w:num>
  <w:num w:numId="3" w16cid:durableId="695471009">
    <w:abstractNumId w:val="7"/>
  </w:num>
  <w:num w:numId="4" w16cid:durableId="1426195241">
    <w:abstractNumId w:val="6"/>
  </w:num>
  <w:num w:numId="5" w16cid:durableId="1622346198">
    <w:abstractNumId w:val="10"/>
  </w:num>
  <w:num w:numId="6" w16cid:durableId="735739213">
    <w:abstractNumId w:val="3"/>
  </w:num>
  <w:num w:numId="7" w16cid:durableId="1140465371">
    <w:abstractNumId w:val="11"/>
  </w:num>
  <w:num w:numId="8" w16cid:durableId="446891946">
    <w:abstractNumId w:val="2"/>
  </w:num>
  <w:num w:numId="9" w16cid:durableId="1194688495">
    <w:abstractNumId w:val="12"/>
  </w:num>
  <w:num w:numId="10" w16cid:durableId="447703021">
    <w:abstractNumId w:val="5"/>
  </w:num>
  <w:num w:numId="11" w16cid:durableId="1761833625">
    <w:abstractNumId w:val="4"/>
  </w:num>
  <w:num w:numId="12" w16cid:durableId="3558099">
    <w:abstractNumId w:val="1"/>
  </w:num>
  <w:num w:numId="13" w16cid:durableId="166246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2F"/>
    <w:rsid w:val="000001EF"/>
    <w:rsid w:val="00007322"/>
    <w:rsid w:val="00007728"/>
    <w:rsid w:val="00022EB2"/>
    <w:rsid w:val="00024584"/>
    <w:rsid w:val="00024730"/>
    <w:rsid w:val="00044ADC"/>
    <w:rsid w:val="00055240"/>
    <w:rsid w:val="00055E95"/>
    <w:rsid w:val="00061388"/>
    <w:rsid w:val="0007021F"/>
    <w:rsid w:val="000A7A03"/>
    <w:rsid w:val="000B2BA5"/>
    <w:rsid w:val="000F2F8C"/>
    <w:rsid w:val="0010006E"/>
    <w:rsid w:val="001045A8"/>
    <w:rsid w:val="00114A91"/>
    <w:rsid w:val="0011662E"/>
    <w:rsid w:val="001427E1"/>
    <w:rsid w:val="0015170B"/>
    <w:rsid w:val="00163668"/>
    <w:rsid w:val="00171566"/>
    <w:rsid w:val="00174676"/>
    <w:rsid w:val="001755A8"/>
    <w:rsid w:val="0018385B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BA2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5A1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3A93"/>
    <w:rsid w:val="003A0632"/>
    <w:rsid w:val="003A30E5"/>
    <w:rsid w:val="003A6ADF"/>
    <w:rsid w:val="003B425C"/>
    <w:rsid w:val="003B5928"/>
    <w:rsid w:val="003D380F"/>
    <w:rsid w:val="003E160D"/>
    <w:rsid w:val="003E196C"/>
    <w:rsid w:val="003E5139"/>
    <w:rsid w:val="003F10D3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6902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18E1"/>
    <w:rsid w:val="007273B7"/>
    <w:rsid w:val="007301B8"/>
    <w:rsid w:val="00733E0A"/>
    <w:rsid w:val="0074403D"/>
    <w:rsid w:val="00746D44"/>
    <w:rsid w:val="007538DC"/>
    <w:rsid w:val="00757803"/>
    <w:rsid w:val="00785F7A"/>
    <w:rsid w:val="0079206B"/>
    <w:rsid w:val="00796076"/>
    <w:rsid w:val="007C0566"/>
    <w:rsid w:val="007C606B"/>
    <w:rsid w:val="007E35E9"/>
    <w:rsid w:val="007E6A61"/>
    <w:rsid w:val="00801140"/>
    <w:rsid w:val="00803404"/>
    <w:rsid w:val="00804EEB"/>
    <w:rsid w:val="00834955"/>
    <w:rsid w:val="00855B59"/>
    <w:rsid w:val="00860461"/>
    <w:rsid w:val="0086487C"/>
    <w:rsid w:val="00870B20"/>
    <w:rsid w:val="008829F8"/>
    <w:rsid w:val="00885897"/>
    <w:rsid w:val="008A6538"/>
    <w:rsid w:val="008A670B"/>
    <w:rsid w:val="008C1D0D"/>
    <w:rsid w:val="008C7056"/>
    <w:rsid w:val="008F0EE2"/>
    <w:rsid w:val="008F3B14"/>
    <w:rsid w:val="00901899"/>
    <w:rsid w:val="0090344B"/>
    <w:rsid w:val="00905715"/>
    <w:rsid w:val="0091321E"/>
    <w:rsid w:val="00913946"/>
    <w:rsid w:val="0092726B"/>
    <w:rsid w:val="0093134C"/>
    <w:rsid w:val="009361BA"/>
    <w:rsid w:val="00944F78"/>
    <w:rsid w:val="009510E7"/>
    <w:rsid w:val="00952C89"/>
    <w:rsid w:val="009571D8"/>
    <w:rsid w:val="009650EA"/>
    <w:rsid w:val="009707C4"/>
    <w:rsid w:val="00973AE1"/>
    <w:rsid w:val="0097790C"/>
    <w:rsid w:val="0098506E"/>
    <w:rsid w:val="009A44CE"/>
    <w:rsid w:val="009C4DFC"/>
    <w:rsid w:val="009D44F8"/>
    <w:rsid w:val="009D567F"/>
    <w:rsid w:val="009E3160"/>
    <w:rsid w:val="009E6AD6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0848"/>
    <w:rsid w:val="00A615E1"/>
    <w:rsid w:val="00A61DD7"/>
    <w:rsid w:val="00A755E8"/>
    <w:rsid w:val="00A93A5D"/>
    <w:rsid w:val="00AB32F8"/>
    <w:rsid w:val="00AB610B"/>
    <w:rsid w:val="00AD360E"/>
    <w:rsid w:val="00AD40FB"/>
    <w:rsid w:val="00AD782D"/>
    <w:rsid w:val="00AE7650"/>
    <w:rsid w:val="00B073EA"/>
    <w:rsid w:val="00B10EBE"/>
    <w:rsid w:val="00B236F1"/>
    <w:rsid w:val="00B446BA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36DA"/>
    <w:rsid w:val="00BD431F"/>
    <w:rsid w:val="00BE423E"/>
    <w:rsid w:val="00BF61AC"/>
    <w:rsid w:val="00C47FA6"/>
    <w:rsid w:val="00C57FC6"/>
    <w:rsid w:val="00C66A7D"/>
    <w:rsid w:val="00C779DA"/>
    <w:rsid w:val="00C80BBD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771"/>
    <w:rsid w:val="00D72A2D"/>
    <w:rsid w:val="00D9013D"/>
    <w:rsid w:val="00D9521A"/>
    <w:rsid w:val="00DA3914"/>
    <w:rsid w:val="00DA59AA"/>
    <w:rsid w:val="00DB6354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28F7"/>
    <w:rsid w:val="00E81CC5"/>
    <w:rsid w:val="00E85A87"/>
    <w:rsid w:val="00E85B4A"/>
    <w:rsid w:val="00E9528E"/>
    <w:rsid w:val="00EA5099"/>
    <w:rsid w:val="00EA7E0E"/>
    <w:rsid w:val="00EB7DBF"/>
    <w:rsid w:val="00EC1351"/>
    <w:rsid w:val="00EC4CBF"/>
    <w:rsid w:val="00ED262F"/>
    <w:rsid w:val="00EE2CA8"/>
    <w:rsid w:val="00EF17E8"/>
    <w:rsid w:val="00EF51D9"/>
    <w:rsid w:val="00F125CB"/>
    <w:rsid w:val="00F130DD"/>
    <w:rsid w:val="00F24884"/>
    <w:rsid w:val="00F44A32"/>
    <w:rsid w:val="00F476C4"/>
    <w:rsid w:val="00F61DF9"/>
    <w:rsid w:val="00F81960"/>
    <w:rsid w:val="00F82424"/>
    <w:rsid w:val="00F83B96"/>
    <w:rsid w:val="00F8769D"/>
    <w:rsid w:val="00F9350C"/>
    <w:rsid w:val="00F94EB5"/>
    <w:rsid w:val="00F9624D"/>
    <w:rsid w:val="00FA03F6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0E1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73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e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03B2FBED654BE89D26E9A3C4D54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5902A-DA5D-4869-9E8D-571AC094A11C}"/>
      </w:docPartPr>
      <w:docPartBody>
        <w:p w:rsidR="00914CAE" w:rsidRDefault="00000000">
          <w:pPr>
            <w:pStyle w:val="BB03B2FBED654BE89D26E9A3C4D54386"/>
          </w:pPr>
          <w:r w:rsidRPr="00CF1A49">
            <w:t>·</w:t>
          </w:r>
        </w:p>
      </w:docPartBody>
    </w:docPart>
    <w:docPart>
      <w:docPartPr>
        <w:name w:val="8C32FF54F2F844B6A1179ECD3956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7A437-A238-4B66-99A6-26D76B8B7106}"/>
      </w:docPartPr>
      <w:docPartBody>
        <w:p w:rsidR="00914CAE" w:rsidRDefault="00000000">
          <w:pPr>
            <w:pStyle w:val="8C32FF54F2F844B6A1179ECD3956652E"/>
          </w:pPr>
          <w:r w:rsidRPr="00CF1A49">
            <w:t>Experience</w:t>
          </w:r>
        </w:p>
      </w:docPartBody>
    </w:docPart>
    <w:docPart>
      <w:docPartPr>
        <w:name w:val="0A51848AF18E49CABB383B65F4DAE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838F7-1096-4054-A742-4C69EEF5A2A7}"/>
      </w:docPartPr>
      <w:docPartBody>
        <w:p w:rsidR="00914CAE" w:rsidRDefault="00000000">
          <w:pPr>
            <w:pStyle w:val="0A51848AF18E49CABB383B65F4DAE804"/>
          </w:pPr>
          <w:r w:rsidRPr="00CF1A49">
            <w:t>Education</w:t>
          </w:r>
        </w:p>
      </w:docPartBody>
    </w:docPart>
    <w:docPart>
      <w:docPartPr>
        <w:name w:val="BDF127AC1E8E42FA813355550D2AC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E07AF-D69F-4BD8-8F85-338955469E5D}"/>
      </w:docPartPr>
      <w:docPartBody>
        <w:p w:rsidR="00914CAE" w:rsidRDefault="00000000">
          <w:pPr>
            <w:pStyle w:val="BDF127AC1E8E42FA813355550D2AC226"/>
          </w:pPr>
          <w:r w:rsidRPr="00CF1A49">
            <w:t>Skills</w:t>
          </w:r>
        </w:p>
      </w:docPartBody>
    </w:docPart>
    <w:docPart>
      <w:docPartPr>
        <w:name w:val="0FAAD1D9953144E88E6A6C9669F72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F123-E800-4268-B328-8B52558A472A}"/>
      </w:docPartPr>
      <w:docPartBody>
        <w:p w:rsidR="00723FA6" w:rsidRDefault="00336E15" w:rsidP="00336E15">
          <w:pPr>
            <w:pStyle w:val="0FAAD1D9953144E88E6A6C9669F72A4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3F"/>
    <w:rsid w:val="000E073F"/>
    <w:rsid w:val="00336E15"/>
    <w:rsid w:val="00723FA6"/>
    <w:rsid w:val="00914CAE"/>
    <w:rsid w:val="009F6090"/>
    <w:rsid w:val="009F76D9"/>
    <w:rsid w:val="00E00FB9"/>
    <w:rsid w:val="00E2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B03B2FBED654BE89D26E9A3C4D54386">
    <w:name w:val="BB03B2FBED654BE89D26E9A3C4D54386"/>
  </w:style>
  <w:style w:type="paragraph" w:customStyle="1" w:styleId="8C32FF54F2F844B6A1179ECD3956652E">
    <w:name w:val="8C32FF54F2F844B6A1179ECD3956652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A51848AF18E49CABB383B65F4DAE804">
    <w:name w:val="0A51848AF18E49CABB383B65F4DAE804"/>
  </w:style>
  <w:style w:type="paragraph" w:customStyle="1" w:styleId="BDF127AC1E8E42FA813355550D2AC226">
    <w:name w:val="BDF127AC1E8E42FA813355550D2AC226"/>
  </w:style>
  <w:style w:type="paragraph" w:customStyle="1" w:styleId="0FAAD1D9953144E88E6A6C9669F72A45">
    <w:name w:val="0FAAD1D9953144E88E6A6C9669F72A45"/>
    <w:rsid w:val="00336E1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2023-04-24T22:38:00Z</dcterms:created>
  <dcterms:modified xsi:type="dcterms:W3CDTF">2023-10-06T04:09:00Z</dcterms:modified>
  <cp:category/>
</cp:coreProperties>
</file>